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F8EA" w14:textId="77777777" w:rsidR="00045B5F" w:rsidRPr="007E174E" w:rsidRDefault="003F7B7F" w:rsidP="0033003F">
      <w:pPr>
        <w:ind w:firstLine="480"/>
      </w:pPr>
      <w:r>
        <w:rPr>
          <w:rFonts w:hint="eastAsia"/>
        </w:rPr>
        <w:t xml:space="preserve"> </w:t>
      </w:r>
      <w:r w:rsidR="00045B5F" w:rsidRPr="0085351D">
        <w:rPr>
          <w:noProof/>
        </w:rPr>
        <w:drawing>
          <wp:inline distT="0" distB="0" distL="0" distR="0" wp14:anchorId="63C15AF4" wp14:editId="0BCB2733">
            <wp:extent cx="2632075" cy="643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DDC1" w14:textId="77777777" w:rsidR="00045B5F" w:rsidRPr="007E174E" w:rsidRDefault="00B62E61" w:rsidP="00045B5F">
      <w:pPr>
        <w:spacing w:beforeLines="400" w:before="1248"/>
        <w:ind w:firstLineChars="0" w:firstLine="0"/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专业综合设计——荷载计算</w:t>
      </w:r>
    </w:p>
    <w:p w14:paraId="100F3086" w14:textId="77777777" w:rsidR="00045B5F" w:rsidRDefault="00045B5F" w:rsidP="00045B5F">
      <w:pPr>
        <w:pStyle w:val="a8"/>
        <w:tabs>
          <w:tab w:val="left" w:pos="7740"/>
        </w:tabs>
        <w:spacing w:line="240" w:lineRule="auto"/>
        <w:ind w:right="85" w:firstLineChars="150" w:firstLine="540"/>
        <w:rPr>
          <w:rFonts w:ascii="Times New Roman" w:eastAsia="黑体" w:hAnsi="Times New Roman"/>
          <w:bCs w:val="0"/>
          <w:sz w:val="36"/>
          <w:szCs w:val="36"/>
        </w:rPr>
      </w:pPr>
      <w:r>
        <w:rPr>
          <w:rFonts w:ascii="Times New Roman" w:eastAsia="黑体" w:hAnsi="Times New Roman" w:hint="eastAsia"/>
          <w:bCs w:val="0"/>
          <w:sz w:val="36"/>
          <w:szCs w:val="36"/>
        </w:rPr>
        <w:t xml:space="preserve"> </w:t>
      </w:r>
    </w:p>
    <w:p w14:paraId="31C53E73" w14:textId="77777777" w:rsidR="00045B5F" w:rsidRPr="007E174E" w:rsidRDefault="00045B5F" w:rsidP="00045B5F">
      <w:pPr>
        <w:ind w:firstLine="960"/>
        <w:jc w:val="center"/>
        <w:rPr>
          <w:rFonts w:eastAsia="黑体"/>
          <w:sz w:val="48"/>
          <w:szCs w:val="48"/>
        </w:rPr>
      </w:pPr>
    </w:p>
    <w:p w14:paraId="76F99D56" w14:textId="77777777" w:rsidR="00045B5F" w:rsidRPr="007E174E" w:rsidRDefault="00045B5F" w:rsidP="00045B5F">
      <w:pPr>
        <w:ind w:firstLine="640"/>
        <w:jc w:val="center"/>
        <w:rPr>
          <w:sz w:val="32"/>
          <w:szCs w:val="48"/>
          <w:u w:val="single"/>
        </w:rPr>
      </w:pPr>
    </w:p>
    <w:p w14:paraId="6115EB18" w14:textId="77777777" w:rsidR="00045B5F" w:rsidRPr="007E174E" w:rsidRDefault="00045B5F" w:rsidP="00045B5F">
      <w:pPr>
        <w:ind w:firstLine="640"/>
        <w:jc w:val="center"/>
        <w:rPr>
          <w:sz w:val="32"/>
          <w:szCs w:val="48"/>
          <w:u w:val="single"/>
        </w:rPr>
      </w:pPr>
    </w:p>
    <w:p w14:paraId="20E8E57E" w14:textId="77777777" w:rsidR="00045B5F" w:rsidRPr="007E174E" w:rsidRDefault="00045B5F" w:rsidP="00045B5F">
      <w:pPr>
        <w:spacing w:line="800" w:lineRule="exact"/>
        <w:ind w:leftChars="800" w:left="1920" w:firstLineChars="181" w:firstLine="579"/>
        <w:rPr>
          <w:rFonts w:ascii="仿宋_GB2312" w:eastAsia="仿宋_GB2312"/>
          <w:sz w:val="32"/>
        </w:rPr>
      </w:pPr>
      <w:r w:rsidRPr="007E174E">
        <w:rPr>
          <w:rFonts w:ascii="仿宋_GB2312" w:eastAsia="仿宋_GB2312" w:hint="eastAsia"/>
          <w:sz w:val="32"/>
        </w:rPr>
        <w:t>学生姓名：</w:t>
      </w:r>
      <w:r>
        <w:rPr>
          <w:rFonts w:ascii="仿宋_GB2312" w:eastAsia="仿宋_GB2312" w:hint="eastAsia"/>
          <w:sz w:val="32"/>
        </w:rPr>
        <w:t>尹志诚</w:t>
      </w:r>
    </w:p>
    <w:p w14:paraId="21B8CA39" w14:textId="77777777" w:rsidR="00045B5F" w:rsidRPr="007E174E" w:rsidRDefault="00045B5F" w:rsidP="00045B5F">
      <w:pPr>
        <w:spacing w:line="800" w:lineRule="exact"/>
        <w:ind w:leftChars="800" w:left="1920" w:firstLineChars="181" w:firstLine="579"/>
        <w:rPr>
          <w:rFonts w:ascii="仿宋_GB2312" w:eastAsia="仿宋_GB2312"/>
          <w:sz w:val="32"/>
        </w:rPr>
      </w:pPr>
      <w:r w:rsidRPr="007E174E">
        <w:rPr>
          <w:rFonts w:ascii="仿宋_GB2312" w:eastAsia="仿宋_GB2312" w:hint="eastAsia"/>
          <w:sz w:val="32"/>
        </w:rPr>
        <w:t>学    号：</w:t>
      </w:r>
      <w:r>
        <w:rPr>
          <w:rFonts w:ascii="仿宋_GB2312" w:eastAsia="仿宋_GB2312"/>
          <w:sz w:val="32"/>
        </w:rPr>
        <w:t>20</w:t>
      </w:r>
      <w:r w:rsidRPr="007E174E">
        <w:rPr>
          <w:rFonts w:ascii="仿宋_GB2312" w:eastAsia="仿宋_GB2312" w:hint="eastAsia"/>
          <w:sz w:val="32"/>
        </w:rPr>
        <w:t>0</w:t>
      </w:r>
      <w:r>
        <w:rPr>
          <w:rFonts w:ascii="仿宋_GB2312" w:eastAsia="仿宋_GB2312"/>
          <w:sz w:val="32"/>
        </w:rPr>
        <w:t>2020126</w:t>
      </w:r>
    </w:p>
    <w:p w14:paraId="4932B011" w14:textId="77777777" w:rsidR="00045B5F" w:rsidRPr="007E174E" w:rsidRDefault="00045B5F" w:rsidP="00045B5F">
      <w:pPr>
        <w:spacing w:line="800" w:lineRule="exact"/>
        <w:ind w:leftChars="800" w:left="1920" w:firstLineChars="181" w:firstLine="579"/>
        <w:rPr>
          <w:rFonts w:ascii="仿宋_GB2312" w:eastAsia="仿宋_GB2312"/>
          <w:sz w:val="32"/>
        </w:rPr>
      </w:pPr>
      <w:r w:rsidRPr="007E174E">
        <w:rPr>
          <w:rFonts w:ascii="仿宋_GB2312" w:eastAsia="仿宋_GB2312" w:hint="eastAsia"/>
          <w:sz w:val="32"/>
        </w:rPr>
        <w:t>专业班级：</w:t>
      </w:r>
      <w:r>
        <w:rPr>
          <w:rFonts w:ascii="仿宋_GB2312" w:eastAsia="仿宋_GB2312" w:hint="eastAsia"/>
          <w:sz w:val="32"/>
        </w:rPr>
        <w:t>船舶与海洋工程</w:t>
      </w:r>
      <w:r>
        <w:rPr>
          <w:rFonts w:ascii="仿宋_GB2312" w:eastAsia="仿宋_GB2312"/>
          <w:sz w:val="32"/>
        </w:rPr>
        <w:t>2020</w:t>
      </w:r>
      <w:r w:rsidRPr="007E174E">
        <w:rPr>
          <w:rFonts w:ascii="仿宋_GB2312" w:eastAsia="仿宋_GB2312" w:hint="eastAsia"/>
          <w:sz w:val="32"/>
        </w:rPr>
        <w:t>-</w:t>
      </w:r>
      <w:r>
        <w:rPr>
          <w:rFonts w:ascii="仿宋_GB2312" w:eastAsia="仿宋_GB2312"/>
          <w:sz w:val="32"/>
        </w:rPr>
        <w:t>1</w:t>
      </w:r>
      <w:r w:rsidRPr="007E174E">
        <w:rPr>
          <w:rFonts w:ascii="仿宋_GB2312" w:eastAsia="仿宋_GB2312" w:hint="eastAsia"/>
          <w:sz w:val="32"/>
        </w:rPr>
        <w:t>班</w:t>
      </w:r>
    </w:p>
    <w:p w14:paraId="38996154" w14:textId="77777777" w:rsidR="00045B5F" w:rsidRPr="007E174E" w:rsidRDefault="00045B5F" w:rsidP="00045B5F">
      <w:pPr>
        <w:spacing w:line="800" w:lineRule="exact"/>
        <w:ind w:leftChars="800" w:left="1920" w:firstLineChars="181" w:firstLine="579"/>
        <w:rPr>
          <w:rFonts w:ascii="仿宋_GB2312" w:eastAsia="仿宋_GB2312"/>
          <w:sz w:val="32"/>
        </w:rPr>
      </w:pPr>
    </w:p>
    <w:p w14:paraId="6F37B598" w14:textId="77777777" w:rsidR="00045B5F" w:rsidRPr="007E174E" w:rsidRDefault="00045B5F" w:rsidP="00045B5F">
      <w:pPr>
        <w:spacing w:line="800" w:lineRule="exact"/>
        <w:ind w:firstLineChars="600" w:firstLine="1920"/>
        <w:jc w:val="left"/>
        <w:rPr>
          <w:rFonts w:eastAsia="仿宋_GB2312"/>
          <w:sz w:val="32"/>
        </w:rPr>
      </w:pPr>
    </w:p>
    <w:p w14:paraId="473E7F81" w14:textId="77777777" w:rsidR="00045B5F" w:rsidRPr="009A3938" w:rsidRDefault="00045B5F" w:rsidP="00045B5F">
      <w:pPr>
        <w:spacing w:line="800" w:lineRule="exact"/>
        <w:ind w:firstLineChars="600" w:firstLine="1920"/>
        <w:jc w:val="left"/>
        <w:rPr>
          <w:rFonts w:eastAsia="仿宋_GB2312"/>
          <w:sz w:val="32"/>
        </w:rPr>
      </w:pPr>
    </w:p>
    <w:p w14:paraId="43AE584C" w14:textId="77777777" w:rsidR="00045B5F" w:rsidRDefault="00045B5F" w:rsidP="00045B5F">
      <w:pPr>
        <w:spacing w:beforeLines="50" w:before="156" w:afterLines="50" w:after="156"/>
        <w:ind w:firstLine="640"/>
        <w:jc w:val="center"/>
        <w:rPr>
          <w:rFonts w:ascii="仿宋_GB2312" w:eastAsia="仿宋_GB2312"/>
          <w:sz w:val="32"/>
        </w:rPr>
        <w:sectPr w:rsidR="00045B5F" w:rsidSect="0033003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  <w:r w:rsidRPr="00050911"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</w:t>
      </w:r>
      <w:r w:rsidR="00B62E61">
        <w:rPr>
          <w:rFonts w:ascii="仿宋_GB2312" w:eastAsia="仿宋_GB2312"/>
          <w:sz w:val="32"/>
        </w:rPr>
        <w:t>3</w:t>
      </w:r>
      <w:r w:rsidRPr="00050911">
        <w:rPr>
          <w:rFonts w:ascii="仿宋_GB2312" w:eastAsia="仿宋_GB2312" w:hint="eastAsia"/>
          <w:sz w:val="32"/>
        </w:rPr>
        <w:t xml:space="preserve">年 </w:t>
      </w:r>
      <w:r>
        <w:rPr>
          <w:rFonts w:ascii="仿宋_GB2312" w:eastAsia="仿宋_GB2312"/>
          <w:sz w:val="32"/>
        </w:rPr>
        <w:t>12</w:t>
      </w:r>
      <w:r w:rsidRPr="00050911">
        <w:rPr>
          <w:rFonts w:ascii="仿宋_GB2312" w:eastAsia="仿宋_GB2312" w:hint="eastAsia"/>
          <w:sz w:val="32"/>
        </w:rPr>
        <w:t>月</w:t>
      </w:r>
      <w:r>
        <w:rPr>
          <w:rFonts w:ascii="仿宋_GB2312" w:eastAsia="仿宋_GB2312"/>
          <w:sz w:val="32"/>
        </w:rPr>
        <w:t>20</w:t>
      </w:r>
      <w:r w:rsidRPr="00050911">
        <w:rPr>
          <w:rFonts w:ascii="仿宋_GB2312" w:eastAsia="仿宋_GB2312" w:hint="eastAsia"/>
          <w:sz w:val="32"/>
        </w:rPr>
        <w:t>日</w:t>
      </w:r>
    </w:p>
    <w:p w14:paraId="127E2CAF" w14:textId="77777777" w:rsidR="00E34482" w:rsidRDefault="00E34482">
      <w:pPr>
        <w:widowControl/>
        <w:spacing w:line="240" w:lineRule="auto"/>
        <w:ind w:firstLineChars="0" w:firstLine="0"/>
        <w:jc w:val="left"/>
      </w:pPr>
    </w:p>
    <w:p w14:paraId="26A85CC2" w14:textId="77777777" w:rsidR="00C65616" w:rsidRDefault="00886D04" w:rsidP="00886D04">
      <w:pPr>
        <w:pStyle w:val="1"/>
        <w:rPr>
          <w:noProof/>
        </w:rPr>
      </w:pPr>
      <w:bookmarkStart w:id="0" w:name="_Toc157605961"/>
      <w:r>
        <w:rPr>
          <w:rFonts w:hint="eastAsia"/>
        </w:rPr>
        <w:t>目录</w:t>
      </w:r>
      <w:bookmarkEnd w:id="0"/>
      <w:r w:rsidR="00FC6BF7">
        <w:fldChar w:fldCharType="begin"/>
      </w:r>
      <w:r w:rsidR="00FC6BF7">
        <w:instrText xml:space="preserve"> </w:instrText>
      </w:r>
      <w:r w:rsidR="00FC6BF7">
        <w:rPr>
          <w:rFonts w:hint="eastAsia"/>
        </w:rPr>
        <w:instrText>TOC \o "1-3" \h \z \u</w:instrText>
      </w:r>
      <w:r w:rsidR="00FC6BF7">
        <w:instrText xml:space="preserve"> </w:instrText>
      </w:r>
      <w:r w:rsidR="00FC6BF7">
        <w:fldChar w:fldCharType="separate"/>
      </w:r>
    </w:p>
    <w:p w14:paraId="23FB3B2C" w14:textId="47CA7C68" w:rsidR="00C65616" w:rsidRDefault="00C6561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157605961" w:history="1">
        <w:r w:rsidRPr="00085E84">
          <w:rPr>
            <w:rStyle w:val="a3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B41657" w14:textId="77777777" w:rsidR="00C65616" w:rsidRDefault="00C65616">
      <w:pPr>
        <w:widowControl/>
        <w:spacing w:line="240" w:lineRule="auto"/>
        <w:ind w:firstLineChars="0" w:firstLine="0"/>
        <w:jc w:val="left"/>
        <w:rPr>
          <w:rStyle w:val="a3"/>
          <w:noProof/>
        </w:rPr>
      </w:pPr>
      <w:r>
        <w:rPr>
          <w:rStyle w:val="a3"/>
          <w:noProof/>
        </w:rPr>
        <w:br w:type="page"/>
      </w:r>
    </w:p>
    <w:p w14:paraId="7819BF67" w14:textId="5AC7A195" w:rsidR="00C65616" w:rsidRDefault="00C65616" w:rsidP="00C65616">
      <w:pPr>
        <w:pStyle w:val="1"/>
        <w:rPr>
          <w:rFonts w:asciiTheme="minorHAnsi" w:eastAsiaTheme="minorEastAsia" w:hAnsiTheme="minorHAnsi"/>
          <w:noProof/>
          <w:sz w:val="21"/>
        </w:rPr>
      </w:pPr>
    </w:p>
    <w:p w14:paraId="66FBC4FF" w14:textId="4B3263D7" w:rsidR="008B6EA6" w:rsidRPr="008B6EA6" w:rsidRDefault="00FC6BF7" w:rsidP="007825FB">
      <w:pPr>
        <w:pStyle w:val="1"/>
        <w:jc w:val="both"/>
        <w:rPr>
          <w:rFonts w:hint="eastAsia"/>
        </w:rPr>
      </w:pPr>
      <w:r>
        <w:fldChar w:fldCharType="end"/>
      </w:r>
      <w:r w:rsidR="0068084F">
        <w:br w:type="page"/>
      </w:r>
      <w:bookmarkStart w:id="1" w:name="_Toc157605962"/>
      <w:r w:rsidR="00C65616">
        <w:rPr>
          <w:rFonts w:hint="eastAsia"/>
        </w:rPr>
        <w:lastRenderedPageBreak/>
        <w:t>第一章</w:t>
      </w:r>
      <w:r w:rsidR="00C65616">
        <w:rPr>
          <w:rFonts w:hint="eastAsia"/>
        </w:rPr>
        <w:t xml:space="preserve"> C</w:t>
      </w:r>
      <w:r w:rsidR="00C65616">
        <w:rPr>
          <w:rFonts w:hint="eastAsia"/>
        </w:rPr>
        <w:t>盘清理</w:t>
      </w:r>
      <w:bookmarkEnd w:id="1"/>
    </w:p>
    <w:sectPr w:rsidR="008B6EA6" w:rsidRPr="008B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1658" w14:textId="77777777" w:rsidR="0033003F" w:rsidRDefault="0033003F">
      <w:pPr>
        <w:spacing w:line="240" w:lineRule="auto"/>
        <w:ind w:firstLine="480"/>
      </w:pPr>
      <w:r>
        <w:separator/>
      </w:r>
    </w:p>
  </w:endnote>
  <w:endnote w:type="continuationSeparator" w:id="0">
    <w:p w14:paraId="23EC2B0A" w14:textId="77777777" w:rsidR="0033003F" w:rsidRDefault="003300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19C8" w14:textId="77777777" w:rsidR="00B62E61" w:rsidRDefault="00B62E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B654" w14:textId="77777777" w:rsidR="00B62E61" w:rsidRDefault="00B62E61">
    <w:pPr>
      <w:pStyle w:val="a6"/>
      <w:jc w:val="center"/>
    </w:pPr>
  </w:p>
  <w:p w14:paraId="74B06657" w14:textId="77777777" w:rsidR="00B62E61" w:rsidRDefault="00B62E6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E4F3" w14:textId="77777777" w:rsidR="00B62E61" w:rsidRDefault="00B62E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DED0" w14:textId="77777777" w:rsidR="0033003F" w:rsidRDefault="0033003F">
      <w:pPr>
        <w:spacing w:line="240" w:lineRule="auto"/>
        <w:ind w:firstLine="480"/>
      </w:pPr>
      <w:r>
        <w:separator/>
      </w:r>
    </w:p>
  </w:footnote>
  <w:footnote w:type="continuationSeparator" w:id="0">
    <w:p w14:paraId="025459E3" w14:textId="77777777" w:rsidR="0033003F" w:rsidRDefault="003300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F09E" w14:textId="77777777" w:rsidR="00B62E61" w:rsidRDefault="00B62E61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03FA" w14:textId="77777777" w:rsidR="00B62E61" w:rsidRDefault="00B62E61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9FB6" w14:textId="77777777" w:rsidR="00B62E61" w:rsidRDefault="00B62E61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DE6"/>
    <w:multiLevelType w:val="hybridMultilevel"/>
    <w:tmpl w:val="EF985732"/>
    <w:lvl w:ilvl="0" w:tplc="CCEE542E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7D31A1"/>
    <w:multiLevelType w:val="multilevel"/>
    <w:tmpl w:val="453C838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34160B"/>
    <w:multiLevelType w:val="multilevel"/>
    <w:tmpl w:val="C2FCBC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C0C6C"/>
    <w:multiLevelType w:val="hybridMultilevel"/>
    <w:tmpl w:val="559CB5F4"/>
    <w:lvl w:ilvl="0" w:tplc="0DB2D502">
      <w:numFmt w:val="ideographLegalTraditional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C14627"/>
    <w:multiLevelType w:val="hybridMultilevel"/>
    <w:tmpl w:val="07D85980"/>
    <w:lvl w:ilvl="0" w:tplc="0A141DE4">
      <w:start w:val="3"/>
      <w:numFmt w:val="decimal"/>
      <w:lvlText w:val="%1、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lowerLetter"/>
      <w:lvlText w:val="%5)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lowerLetter"/>
      <w:lvlText w:val="%8)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5" w15:restartNumberingAfterBreak="0">
    <w:nsid w:val="67F56574"/>
    <w:multiLevelType w:val="hybridMultilevel"/>
    <w:tmpl w:val="2B34E604"/>
    <w:lvl w:ilvl="0" w:tplc="000045AC">
      <w:start w:val="1"/>
      <w:numFmt w:val="japaneseCounting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" w15:restartNumberingAfterBreak="0">
    <w:nsid w:val="68EB5FE2"/>
    <w:multiLevelType w:val="hybridMultilevel"/>
    <w:tmpl w:val="07F80F1C"/>
    <w:lvl w:ilvl="0" w:tplc="2272B1F2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577444">
    <w:abstractNumId w:val="2"/>
  </w:num>
  <w:num w:numId="2" w16cid:durableId="1601142100">
    <w:abstractNumId w:val="0"/>
  </w:num>
  <w:num w:numId="3" w16cid:durableId="425007081">
    <w:abstractNumId w:val="5"/>
  </w:num>
  <w:num w:numId="4" w16cid:durableId="40328338">
    <w:abstractNumId w:val="4"/>
  </w:num>
  <w:num w:numId="5" w16cid:durableId="1823617003">
    <w:abstractNumId w:val="3"/>
  </w:num>
  <w:num w:numId="6" w16cid:durableId="747002499">
    <w:abstractNumId w:val="6"/>
  </w:num>
  <w:num w:numId="7" w16cid:durableId="202867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3F"/>
    <w:rsid w:val="0000725C"/>
    <w:rsid w:val="0001439D"/>
    <w:rsid w:val="000227F0"/>
    <w:rsid w:val="00022816"/>
    <w:rsid w:val="00032772"/>
    <w:rsid w:val="000412CD"/>
    <w:rsid w:val="000419F5"/>
    <w:rsid w:val="00043C51"/>
    <w:rsid w:val="00045B5F"/>
    <w:rsid w:val="00047AB2"/>
    <w:rsid w:val="00052E5D"/>
    <w:rsid w:val="00061852"/>
    <w:rsid w:val="00065291"/>
    <w:rsid w:val="000835BC"/>
    <w:rsid w:val="000837C1"/>
    <w:rsid w:val="0008409C"/>
    <w:rsid w:val="0009090E"/>
    <w:rsid w:val="0009099E"/>
    <w:rsid w:val="000944F2"/>
    <w:rsid w:val="00096245"/>
    <w:rsid w:val="000A1BF8"/>
    <w:rsid w:val="000A5D43"/>
    <w:rsid w:val="000A6349"/>
    <w:rsid w:val="000A64B5"/>
    <w:rsid w:val="000B373A"/>
    <w:rsid w:val="000B3C86"/>
    <w:rsid w:val="000B5B32"/>
    <w:rsid w:val="000B68EC"/>
    <w:rsid w:val="000C1E0F"/>
    <w:rsid w:val="000C38DC"/>
    <w:rsid w:val="000C477F"/>
    <w:rsid w:val="000D3D3C"/>
    <w:rsid w:val="000E0331"/>
    <w:rsid w:val="000E5656"/>
    <w:rsid w:val="000F4EB0"/>
    <w:rsid w:val="000F7875"/>
    <w:rsid w:val="00106F87"/>
    <w:rsid w:val="001135DC"/>
    <w:rsid w:val="00117A0C"/>
    <w:rsid w:val="0013082E"/>
    <w:rsid w:val="00134516"/>
    <w:rsid w:val="001379D9"/>
    <w:rsid w:val="00147B17"/>
    <w:rsid w:val="00150A7F"/>
    <w:rsid w:val="00151003"/>
    <w:rsid w:val="00154622"/>
    <w:rsid w:val="00157DA1"/>
    <w:rsid w:val="00172936"/>
    <w:rsid w:val="00175E30"/>
    <w:rsid w:val="00176CD2"/>
    <w:rsid w:val="001C06D9"/>
    <w:rsid w:val="001C4A27"/>
    <w:rsid w:val="001C4DB9"/>
    <w:rsid w:val="001D70CE"/>
    <w:rsid w:val="001E451D"/>
    <w:rsid w:val="001F0716"/>
    <w:rsid w:val="00200217"/>
    <w:rsid w:val="00206903"/>
    <w:rsid w:val="00210CCD"/>
    <w:rsid w:val="00221B46"/>
    <w:rsid w:val="00222AE5"/>
    <w:rsid w:val="0023091F"/>
    <w:rsid w:val="00233650"/>
    <w:rsid w:val="00233795"/>
    <w:rsid w:val="002408BA"/>
    <w:rsid w:val="002411CD"/>
    <w:rsid w:val="00241294"/>
    <w:rsid w:val="002413A4"/>
    <w:rsid w:val="002428F8"/>
    <w:rsid w:val="0025230A"/>
    <w:rsid w:val="00266B69"/>
    <w:rsid w:val="00270174"/>
    <w:rsid w:val="0027604A"/>
    <w:rsid w:val="00281583"/>
    <w:rsid w:val="00283DC7"/>
    <w:rsid w:val="00285A80"/>
    <w:rsid w:val="0029204D"/>
    <w:rsid w:val="002930E2"/>
    <w:rsid w:val="0029393E"/>
    <w:rsid w:val="002978BB"/>
    <w:rsid w:val="002A2015"/>
    <w:rsid w:val="002A4F26"/>
    <w:rsid w:val="002B13BD"/>
    <w:rsid w:val="002B759C"/>
    <w:rsid w:val="002C0BD1"/>
    <w:rsid w:val="002D00EA"/>
    <w:rsid w:val="002D5088"/>
    <w:rsid w:val="002D5974"/>
    <w:rsid w:val="002E06F8"/>
    <w:rsid w:val="002E134C"/>
    <w:rsid w:val="002E3267"/>
    <w:rsid w:val="002F04F3"/>
    <w:rsid w:val="002F4551"/>
    <w:rsid w:val="002F51DD"/>
    <w:rsid w:val="00300934"/>
    <w:rsid w:val="00301CA8"/>
    <w:rsid w:val="003137D6"/>
    <w:rsid w:val="00321286"/>
    <w:rsid w:val="0033003F"/>
    <w:rsid w:val="003307A8"/>
    <w:rsid w:val="003321A0"/>
    <w:rsid w:val="00334B07"/>
    <w:rsid w:val="00337FC7"/>
    <w:rsid w:val="00351757"/>
    <w:rsid w:val="003574FF"/>
    <w:rsid w:val="00361F7C"/>
    <w:rsid w:val="00370AF5"/>
    <w:rsid w:val="003803A4"/>
    <w:rsid w:val="00386743"/>
    <w:rsid w:val="00387956"/>
    <w:rsid w:val="003900C1"/>
    <w:rsid w:val="00395F8A"/>
    <w:rsid w:val="003A1CDE"/>
    <w:rsid w:val="003A6082"/>
    <w:rsid w:val="003A7AB3"/>
    <w:rsid w:val="003C2102"/>
    <w:rsid w:val="003C593C"/>
    <w:rsid w:val="003D0701"/>
    <w:rsid w:val="003D3551"/>
    <w:rsid w:val="003E5118"/>
    <w:rsid w:val="003E74D5"/>
    <w:rsid w:val="003F1F54"/>
    <w:rsid w:val="003F2083"/>
    <w:rsid w:val="003F6E93"/>
    <w:rsid w:val="003F7B7F"/>
    <w:rsid w:val="00403492"/>
    <w:rsid w:val="00404CFD"/>
    <w:rsid w:val="004053A8"/>
    <w:rsid w:val="00422F93"/>
    <w:rsid w:val="00424DFE"/>
    <w:rsid w:val="004268B8"/>
    <w:rsid w:val="00434DE5"/>
    <w:rsid w:val="004364A7"/>
    <w:rsid w:val="00441F3B"/>
    <w:rsid w:val="00454593"/>
    <w:rsid w:val="00454677"/>
    <w:rsid w:val="00465A4E"/>
    <w:rsid w:val="00466AA4"/>
    <w:rsid w:val="0046778C"/>
    <w:rsid w:val="00476B47"/>
    <w:rsid w:val="004831EC"/>
    <w:rsid w:val="0048655B"/>
    <w:rsid w:val="00487562"/>
    <w:rsid w:val="004A21F5"/>
    <w:rsid w:val="004A25BB"/>
    <w:rsid w:val="004A3560"/>
    <w:rsid w:val="004A44F0"/>
    <w:rsid w:val="004A7279"/>
    <w:rsid w:val="004B0E7C"/>
    <w:rsid w:val="004C71DB"/>
    <w:rsid w:val="004D13EB"/>
    <w:rsid w:val="004E378B"/>
    <w:rsid w:val="004F183E"/>
    <w:rsid w:val="004F735E"/>
    <w:rsid w:val="00501C2D"/>
    <w:rsid w:val="00501F42"/>
    <w:rsid w:val="00504A80"/>
    <w:rsid w:val="005075D1"/>
    <w:rsid w:val="00510F4A"/>
    <w:rsid w:val="00520BD4"/>
    <w:rsid w:val="00524C54"/>
    <w:rsid w:val="00526A9C"/>
    <w:rsid w:val="00527C41"/>
    <w:rsid w:val="00536F30"/>
    <w:rsid w:val="00554296"/>
    <w:rsid w:val="00555128"/>
    <w:rsid w:val="00565F30"/>
    <w:rsid w:val="005745D6"/>
    <w:rsid w:val="005763FD"/>
    <w:rsid w:val="00583967"/>
    <w:rsid w:val="00587B35"/>
    <w:rsid w:val="00596697"/>
    <w:rsid w:val="005A3CF8"/>
    <w:rsid w:val="005A5546"/>
    <w:rsid w:val="005A6EBA"/>
    <w:rsid w:val="005B6791"/>
    <w:rsid w:val="005B7864"/>
    <w:rsid w:val="005D03E2"/>
    <w:rsid w:val="005D0811"/>
    <w:rsid w:val="005D1798"/>
    <w:rsid w:val="005D2B93"/>
    <w:rsid w:val="005D5EFD"/>
    <w:rsid w:val="005D6CDC"/>
    <w:rsid w:val="005E5BC9"/>
    <w:rsid w:val="005E6683"/>
    <w:rsid w:val="005E6B76"/>
    <w:rsid w:val="005F2D72"/>
    <w:rsid w:val="006039DE"/>
    <w:rsid w:val="0060635A"/>
    <w:rsid w:val="0060697F"/>
    <w:rsid w:val="0061237F"/>
    <w:rsid w:val="0061469E"/>
    <w:rsid w:val="006359CD"/>
    <w:rsid w:val="00640F05"/>
    <w:rsid w:val="00646EAC"/>
    <w:rsid w:val="00646F69"/>
    <w:rsid w:val="00672C0B"/>
    <w:rsid w:val="006757FB"/>
    <w:rsid w:val="006765CC"/>
    <w:rsid w:val="0068084F"/>
    <w:rsid w:val="006946F4"/>
    <w:rsid w:val="006A289F"/>
    <w:rsid w:val="006A6FAB"/>
    <w:rsid w:val="006B0888"/>
    <w:rsid w:val="006B6184"/>
    <w:rsid w:val="006C4D7F"/>
    <w:rsid w:val="006D26BE"/>
    <w:rsid w:val="006E1315"/>
    <w:rsid w:val="006E1B96"/>
    <w:rsid w:val="006F4CD9"/>
    <w:rsid w:val="006F663A"/>
    <w:rsid w:val="007014EF"/>
    <w:rsid w:val="007016C2"/>
    <w:rsid w:val="007021A8"/>
    <w:rsid w:val="00707BCA"/>
    <w:rsid w:val="00715BB7"/>
    <w:rsid w:val="0072706F"/>
    <w:rsid w:val="007338BD"/>
    <w:rsid w:val="00736026"/>
    <w:rsid w:val="0073609F"/>
    <w:rsid w:val="00740EFA"/>
    <w:rsid w:val="00744C85"/>
    <w:rsid w:val="007544E9"/>
    <w:rsid w:val="007633C7"/>
    <w:rsid w:val="00764CAF"/>
    <w:rsid w:val="0077272B"/>
    <w:rsid w:val="007825FB"/>
    <w:rsid w:val="00785E30"/>
    <w:rsid w:val="00790021"/>
    <w:rsid w:val="007909C9"/>
    <w:rsid w:val="007917F7"/>
    <w:rsid w:val="00797E88"/>
    <w:rsid w:val="007A2FD4"/>
    <w:rsid w:val="007A4A74"/>
    <w:rsid w:val="007A6601"/>
    <w:rsid w:val="007B2CED"/>
    <w:rsid w:val="007B3363"/>
    <w:rsid w:val="007D20B7"/>
    <w:rsid w:val="007D2A60"/>
    <w:rsid w:val="007E170E"/>
    <w:rsid w:val="007E3ED3"/>
    <w:rsid w:val="007E7D7E"/>
    <w:rsid w:val="007F06ED"/>
    <w:rsid w:val="007F0FA8"/>
    <w:rsid w:val="007F37F1"/>
    <w:rsid w:val="007F4132"/>
    <w:rsid w:val="00800920"/>
    <w:rsid w:val="008042B1"/>
    <w:rsid w:val="00805CBB"/>
    <w:rsid w:val="00807E5D"/>
    <w:rsid w:val="00810541"/>
    <w:rsid w:val="008119DD"/>
    <w:rsid w:val="00813510"/>
    <w:rsid w:val="00822612"/>
    <w:rsid w:val="00824AE7"/>
    <w:rsid w:val="0082512C"/>
    <w:rsid w:val="00825398"/>
    <w:rsid w:val="008403C6"/>
    <w:rsid w:val="0084239D"/>
    <w:rsid w:val="00842A4D"/>
    <w:rsid w:val="00844E08"/>
    <w:rsid w:val="0084726A"/>
    <w:rsid w:val="00855AE5"/>
    <w:rsid w:val="00857208"/>
    <w:rsid w:val="00862523"/>
    <w:rsid w:val="00886D04"/>
    <w:rsid w:val="008A07AF"/>
    <w:rsid w:val="008A1FE5"/>
    <w:rsid w:val="008A233F"/>
    <w:rsid w:val="008B08EE"/>
    <w:rsid w:val="008B1465"/>
    <w:rsid w:val="008B2544"/>
    <w:rsid w:val="008B621A"/>
    <w:rsid w:val="008B6EA6"/>
    <w:rsid w:val="008C19DB"/>
    <w:rsid w:val="008D19DD"/>
    <w:rsid w:val="008E5CA9"/>
    <w:rsid w:val="008E5FE8"/>
    <w:rsid w:val="008E6CB1"/>
    <w:rsid w:val="008F1F28"/>
    <w:rsid w:val="008F2441"/>
    <w:rsid w:val="008F2D4F"/>
    <w:rsid w:val="0090672E"/>
    <w:rsid w:val="009213F2"/>
    <w:rsid w:val="00921DEA"/>
    <w:rsid w:val="0092555E"/>
    <w:rsid w:val="009276CB"/>
    <w:rsid w:val="009310C6"/>
    <w:rsid w:val="009332CD"/>
    <w:rsid w:val="00933450"/>
    <w:rsid w:val="0094045E"/>
    <w:rsid w:val="009431C4"/>
    <w:rsid w:val="00946814"/>
    <w:rsid w:val="009527D1"/>
    <w:rsid w:val="0095556C"/>
    <w:rsid w:val="00956250"/>
    <w:rsid w:val="00957EA0"/>
    <w:rsid w:val="00966B49"/>
    <w:rsid w:val="009844FE"/>
    <w:rsid w:val="00984FBE"/>
    <w:rsid w:val="009A5259"/>
    <w:rsid w:val="009A6E0F"/>
    <w:rsid w:val="009C7ED1"/>
    <w:rsid w:val="009D0C01"/>
    <w:rsid w:val="009D610A"/>
    <w:rsid w:val="009D718D"/>
    <w:rsid w:val="009E611B"/>
    <w:rsid w:val="009E6915"/>
    <w:rsid w:val="009F211E"/>
    <w:rsid w:val="009F58D0"/>
    <w:rsid w:val="009F7211"/>
    <w:rsid w:val="00A149AA"/>
    <w:rsid w:val="00A149F8"/>
    <w:rsid w:val="00A1780C"/>
    <w:rsid w:val="00A226A2"/>
    <w:rsid w:val="00A2296B"/>
    <w:rsid w:val="00A30E35"/>
    <w:rsid w:val="00A526A8"/>
    <w:rsid w:val="00A542B2"/>
    <w:rsid w:val="00A5488A"/>
    <w:rsid w:val="00A71F00"/>
    <w:rsid w:val="00A83F8F"/>
    <w:rsid w:val="00A87BE9"/>
    <w:rsid w:val="00A92DA2"/>
    <w:rsid w:val="00AA1B58"/>
    <w:rsid w:val="00AA66AE"/>
    <w:rsid w:val="00AB147F"/>
    <w:rsid w:val="00AB50F6"/>
    <w:rsid w:val="00AB6B23"/>
    <w:rsid w:val="00AD59A0"/>
    <w:rsid w:val="00AE2726"/>
    <w:rsid w:val="00AE5F32"/>
    <w:rsid w:val="00AF3CB2"/>
    <w:rsid w:val="00B106C6"/>
    <w:rsid w:val="00B14752"/>
    <w:rsid w:val="00B177FF"/>
    <w:rsid w:val="00B23695"/>
    <w:rsid w:val="00B253E2"/>
    <w:rsid w:val="00B45CEC"/>
    <w:rsid w:val="00B5187A"/>
    <w:rsid w:val="00B52129"/>
    <w:rsid w:val="00B62E61"/>
    <w:rsid w:val="00B702D2"/>
    <w:rsid w:val="00B71F78"/>
    <w:rsid w:val="00B8558F"/>
    <w:rsid w:val="00B9257E"/>
    <w:rsid w:val="00B97B4D"/>
    <w:rsid w:val="00BA1670"/>
    <w:rsid w:val="00BA252B"/>
    <w:rsid w:val="00BA5953"/>
    <w:rsid w:val="00BB1E4F"/>
    <w:rsid w:val="00BB2292"/>
    <w:rsid w:val="00BB38D1"/>
    <w:rsid w:val="00BC59A3"/>
    <w:rsid w:val="00BC63C1"/>
    <w:rsid w:val="00BC679A"/>
    <w:rsid w:val="00BD53E5"/>
    <w:rsid w:val="00BE1F36"/>
    <w:rsid w:val="00BE2825"/>
    <w:rsid w:val="00C110F0"/>
    <w:rsid w:val="00C16BCB"/>
    <w:rsid w:val="00C22BF7"/>
    <w:rsid w:val="00C27FAC"/>
    <w:rsid w:val="00C32EB7"/>
    <w:rsid w:val="00C37A75"/>
    <w:rsid w:val="00C40346"/>
    <w:rsid w:val="00C43ABF"/>
    <w:rsid w:val="00C46CB9"/>
    <w:rsid w:val="00C65616"/>
    <w:rsid w:val="00C7072D"/>
    <w:rsid w:val="00C74913"/>
    <w:rsid w:val="00C819AB"/>
    <w:rsid w:val="00CA1350"/>
    <w:rsid w:val="00CA389A"/>
    <w:rsid w:val="00CA605B"/>
    <w:rsid w:val="00CB026E"/>
    <w:rsid w:val="00CB1823"/>
    <w:rsid w:val="00CC073C"/>
    <w:rsid w:val="00CD150E"/>
    <w:rsid w:val="00CD18A6"/>
    <w:rsid w:val="00CD501E"/>
    <w:rsid w:val="00CE1106"/>
    <w:rsid w:val="00CE71DA"/>
    <w:rsid w:val="00D01DC3"/>
    <w:rsid w:val="00D023D7"/>
    <w:rsid w:val="00D24D66"/>
    <w:rsid w:val="00D336D3"/>
    <w:rsid w:val="00D33CB6"/>
    <w:rsid w:val="00D357A7"/>
    <w:rsid w:val="00D40CC0"/>
    <w:rsid w:val="00D40ED4"/>
    <w:rsid w:val="00D54F6B"/>
    <w:rsid w:val="00D60286"/>
    <w:rsid w:val="00D6365B"/>
    <w:rsid w:val="00D73262"/>
    <w:rsid w:val="00D739B0"/>
    <w:rsid w:val="00D764D4"/>
    <w:rsid w:val="00D8175B"/>
    <w:rsid w:val="00D953BB"/>
    <w:rsid w:val="00D95897"/>
    <w:rsid w:val="00DA04C9"/>
    <w:rsid w:val="00DA67F3"/>
    <w:rsid w:val="00DB14CA"/>
    <w:rsid w:val="00DB1F0E"/>
    <w:rsid w:val="00DB4FA2"/>
    <w:rsid w:val="00DB764E"/>
    <w:rsid w:val="00DC6E9A"/>
    <w:rsid w:val="00DC7D72"/>
    <w:rsid w:val="00DD0AD5"/>
    <w:rsid w:val="00DD7076"/>
    <w:rsid w:val="00DE2E82"/>
    <w:rsid w:val="00DE34E4"/>
    <w:rsid w:val="00DF3FC2"/>
    <w:rsid w:val="00DF71B5"/>
    <w:rsid w:val="00E00046"/>
    <w:rsid w:val="00E00C88"/>
    <w:rsid w:val="00E030A7"/>
    <w:rsid w:val="00E109A5"/>
    <w:rsid w:val="00E1609D"/>
    <w:rsid w:val="00E26315"/>
    <w:rsid w:val="00E31127"/>
    <w:rsid w:val="00E34482"/>
    <w:rsid w:val="00E35660"/>
    <w:rsid w:val="00E52400"/>
    <w:rsid w:val="00E60718"/>
    <w:rsid w:val="00E675B5"/>
    <w:rsid w:val="00E75C34"/>
    <w:rsid w:val="00E7745D"/>
    <w:rsid w:val="00E81972"/>
    <w:rsid w:val="00E82BDD"/>
    <w:rsid w:val="00E936BC"/>
    <w:rsid w:val="00E95942"/>
    <w:rsid w:val="00EA6D02"/>
    <w:rsid w:val="00EB39E6"/>
    <w:rsid w:val="00EB68A1"/>
    <w:rsid w:val="00EC67DF"/>
    <w:rsid w:val="00ED3473"/>
    <w:rsid w:val="00ED6A3D"/>
    <w:rsid w:val="00ED6DE1"/>
    <w:rsid w:val="00EE0D02"/>
    <w:rsid w:val="00EE531A"/>
    <w:rsid w:val="00EF2FE3"/>
    <w:rsid w:val="00F038AC"/>
    <w:rsid w:val="00F07012"/>
    <w:rsid w:val="00F11ADD"/>
    <w:rsid w:val="00F217A3"/>
    <w:rsid w:val="00F227A4"/>
    <w:rsid w:val="00F24951"/>
    <w:rsid w:val="00F26A9B"/>
    <w:rsid w:val="00F27222"/>
    <w:rsid w:val="00F31CE5"/>
    <w:rsid w:val="00F349FD"/>
    <w:rsid w:val="00F54EB8"/>
    <w:rsid w:val="00F5515C"/>
    <w:rsid w:val="00F61DFE"/>
    <w:rsid w:val="00F63DB5"/>
    <w:rsid w:val="00F71D2E"/>
    <w:rsid w:val="00F76D0E"/>
    <w:rsid w:val="00F90781"/>
    <w:rsid w:val="00F9723D"/>
    <w:rsid w:val="00FB683D"/>
    <w:rsid w:val="00FB7498"/>
    <w:rsid w:val="00FC2828"/>
    <w:rsid w:val="00FC6BF7"/>
    <w:rsid w:val="00FC75A4"/>
    <w:rsid w:val="00FD2E3F"/>
    <w:rsid w:val="00FD30A6"/>
    <w:rsid w:val="00FE2363"/>
    <w:rsid w:val="00FE26D9"/>
    <w:rsid w:val="00FE3860"/>
    <w:rsid w:val="00FF16CD"/>
    <w:rsid w:val="00FF280C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CBB9C"/>
  <w15:chartTrackingRefBased/>
  <w15:docId w15:val="{CC4D788F-344C-46C0-B76C-DD04BC6A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B0E"/>
    <w:pPr>
      <w:widowControl w:val="0"/>
      <w:spacing w:line="360" w:lineRule="auto"/>
      <w:ind w:firstLineChars="200" w:firstLine="200"/>
      <w:jc w:val="both"/>
    </w:pPr>
    <w:rPr>
      <w:rFonts w:ascii="Times New Roman" w:eastAsia="方正小标宋简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B1823"/>
    <w:pPr>
      <w:keepNext/>
      <w:keepLines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823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1823"/>
    <w:pPr>
      <w:keepNext/>
      <w:keepLines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823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B1823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1823"/>
    <w:rPr>
      <w:rFonts w:ascii="Times New Roman" w:eastAsia="宋体" w:hAnsi="Times New Roman"/>
      <w:b/>
      <w:bCs/>
      <w:sz w:val="24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6BF7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FC6BF7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FC6BF7"/>
    <w:pPr>
      <w:ind w:leftChars="400" w:left="400" w:firstLineChars="0" w:firstLine="0"/>
    </w:pPr>
  </w:style>
  <w:style w:type="character" w:styleId="a3">
    <w:name w:val="Hyperlink"/>
    <w:basedOn w:val="a0"/>
    <w:uiPriority w:val="99"/>
    <w:unhideWhenUsed/>
    <w:rsid w:val="00FC6B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34482"/>
    <w:pPr>
      <w:ind w:firstLine="420"/>
    </w:pPr>
  </w:style>
  <w:style w:type="character" w:styleId="a5">
    <w:name w:val="Placeholder Text"/>
    <w:basedOn w:val="a0"/>
    <w:uiPriority w:val="99"/>
    <w:semiHidden/>
    <w:rsid w:val="00361F7C"/>
    <w:rPr>
      <w:color w:val="666666"/>
    </w:rPr>
  </w:style>
  <w:style w:type="paragraph" w:styleId="a6">
    <w:name w:val="footer"/>
    <w:basedOn w:val="a"/>
    <w:link w:val="11"/>
    <w:uiPriority w:val="99"/>
    <w:unhideWhenUsed/>
    <w:rsid w:val="00045B5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="Calibri" w:eastAsia="宋体" w:hAnsi="Calibri" w:cs="Times New Roman"/>
      <w:sz w:val="18"/>
      <w:szCs w:val="18"/>
      <w14:ligatures w14:val="none"/>
    </w:rPr>
  </w:style>
  <w:style w:type="character" w:customStyle="1" w:styleId="a7">
    <w:name w:val="页脚 字符"/>
    <w:basedOn w:val="a0"/>
    <w:uiPriority w:val="99"/>
    <w:semiHidden/>
    <w:rsid w:val="00045B5F"/>
    <w:rPr>
      <w:rFonts w:ascii="Times New Roman" w:eastAsia="方正小标宋简体" w:hAnsi="Times New Roman"/>
      <w:sz w:val="18"/>
      <w:szCs w:val="18"/>
    </w:rPr>
  </w:style>
  <w:style w:type="character" w:customStyle="1" w:styleId="11">
    <w:name w:val="页脚 字符1"/>
    <w:link w:val="a6"/>
    <w:uiPriority w:val="99"/>
    <w:rsid w:val="00045B5F"/>
    <w:rPr>
      <w:rFonts w:ascii="Calibri" w:eastAsia="宋体" w:hAnsi="Calibri" w:cs="Times New Roman"/>
      <w:sz w:val="18"/>
      <w:szCs w:val="18"/>
      <w14:ligatures w14:val="none"/>
    </w:rPr>
  </w:style>
  <w:style w:type="paragraph" w:customStyle="1" w:styleId="a8">
    <w:name w:val="我的正文"/>
    <w:basedOn w:val="a"/>
    <w:link w:val="Char"/>
    <w:semiHidden/>
    <w:rsid w:val="00045B5F"/>
    <w:pPr>
      <w:spacing w:line="420" w:lineRule="exact"/>
    </w:pPr>
    <w:rPr>
      <w:rFonts w:ascii="宋体" w:eastAsia="宋体" w:hAnsi="宋体" w:cs="Times New Roman"/>
      <w:bCs/>
      <w:szCs w:val="24"/>
      <w14:ligatures w14:val="none"/>
    </w:rPr>
  </w:style>
  <w:style w:type="character" w:customStyle="1" w:styleId="Char">
    <w:name w:val="我的正文 Char"/>
    <w:link w:val="a8"/>
    <w:semiHidden/>
    <w:rsid w:val="00045B5F"/>
    <w:rPr>
      <w:rFonts w:ascii="宋体" w:eastAsia="宋体" w:hAnsi="宋体" w:cs="Times New Roman"/>
      <w:bCs/>
      <w:sz w:val="24"/>
      <w:szCs w:val="24"/>
      <w14:ligatures w14:val="none"/>
    </w:rPr>
  </w:style>
  <w:style w:type="paragraph" w:styleId="a9">
    <w:name w:val="header"/>
    <w:basedOn w:val="a"/>
    <w:link w:val="aa"/>
    <w:uiPriority w:val="99"/>
    <w:unhideWhenUsed/>
    <w:rsid w:val="00045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宋体"/>
      <w:sz w:val="18"/>
      <w:szCs w:val="18"/>
      <w14:ligatures w14:val="none"/>
    </w:rPr>
  </w:style>
  <w:style w:type="character" w:customStyle="1" w:styleId="aa">
    <w:name w:val="页眉 字符"/>
    <w:basedOn w:val="a0"/>
    <w:link w:val="a9"/>
    <w:uiPriority w:val="99"/>
    <w:rsid w:val="00045B5F"/>
    <w:rPr>
      <w:rFonts w:ascii="Times New Roman" w:eastAsia="宋体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.upc.edu.cn\&#23398;&#20064;\&#35770;&#25991;&#36890;&#29992;&#26684;&#2433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5674A-91BE-4E37-92C6-55F97DFA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论文通用格式.dotx</Template>
  <TotalTime>3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尹志诚</dc:creator>
  <cp:keywords/>
  <dc:description/>
  <cp:lastModifiedBy>龙少 Shmily</cp:lastModifiedBy>
  <cp:revision>3</cp:revision>
  <dcterms:created xsi:type="dcterms:W3CDTF">2024-01-31T07:03:00Z</dcterms:created>
  <dcterms:modified xsi:type="dcterms:W3CDTF">2024-01-31T07:06:00Z</dcterms:modified>
</cp:coreProperties>
</file>